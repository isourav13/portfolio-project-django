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445861" w14:paraId="38B63124" w14:textId="77777777" w:rsidTr="00AB5BAE">
        <w:trPr>
          <w:trHeight w:hRule="exact" w:val="1836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BBE4CE7" w14:textId="77777777" w:rsidR="007A0F44" w:rsidRPr="00445861" w:rsidRDefault="00846D98" w:rsidP="00174A87">
            <w:pPr>
              <w:pStyle w:val="Title"/>
              <w:rPr>
                <w:sz w:val="56"/>
                <w:szCs w:val="52"/>
              </w:rPr>
            </w:pPr>
            <w:r w:rsidRPr="00445861">
              <w:rPr>
                <w:sz w:val="56"/>
                <w:szCs w:val="52"/>
              </w:rPr>
              <w:t>sourav</w:t>
            </w:r>
          </w:p>
          <w:p w14:paraId="7E993A7E" w14:textId="77777777" w:rsidR="007A0F44" w:rsidRPr="00445861" w:rsidRDefault="00846D98" w:rsidP="00846D98">
            <w:pPr>
              <w:pStyle w:val="Subtitle"/>
              <w:rPr>
                <w:sz w:val="56"/>
                <w:szCs w:val="21"/>
              </w:rPr>
            </w:pPr>
            <w:r w:rsidRPr="00445861">
              <w:rPr>
                <w:sz w:val="56"/>
                <w:szCs w:val="21"/>
              </w:rPr>
              <w:t>das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5765E849" w14:textId="333BD778" w:rsidR="007A0F44" w:rsidRPr="00445861" w:rsidRDefault="00445861" w:rsidP="00174A87">
            <w:pPr>
              <w:pStyle w:val="ContactInfo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212</w:t>
            </w:r>
            <w:r w:rsidRPr="0063771E">
              <w:rPr>
                <w:sz w:val="20"/>
                <w:szCs w:val="20"/>
              </w:rPr>
              <w:t>, Falkland House,</w:t>
            </w:r>
            <w:r>
              <w:rPr>
                <w:sz w:val="20"/>
                <w:szCs w:val="20"/>
              </w:rPr>
              <w:t xml:space="preserve"> </w:t>
            </w:r>
            <w:r w:rsidRPr="0063771E">
              <w:rPr>
                <w:sz w:val="20"/>
                <w:szCs w:val="20"/>
              </w:rPr>
              <w:t>20 Falkland Street, Liverpool</w:t>
            </w:r>
            <w:r>
              <w:rPr>
                <w:sz w:val="20"/>
                <w:szCs w:val="20"/>
              </w:rPr>
              <w:t>,</w:t>
            </w:r>
            <w:r w:rsidRPr="0063771E">
              <w:rPr>
                <w:sz w:val="20"/>
                <w:szCs w:val="20"/>
              </w:rPr>
              <w:t xml:space="preserve"> L3 8AF</w:t>
            </w:r>
            <w:r w:rsidRPr="009D0878">
              <w:rPr>
                <w:noProof/>
                <w:lang w:val="en-IN" w:eastAsia="en-IN"/>
              </w:rPr>
              <w:t xml:space="preserve"> </w:t>
            </w:r>
            <w:r w:rsidR="007A0F44" w:rsidRPr="00445861">
              <w:rPr>
                <w:noProof/>
                <w:sz w:val="21"/>
                <w:szCs w:val="2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D6F9AB1" wp14:editId="2D8E52BE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3A369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B8D23BD" w14:textId="7E090E1E" w:rsidR="007A0F44" w:rsidRPr="00445861" w:rsidRDefault="003A0588" w:rsidP="00174A87">
            <w:pPr>
              <w:pStyle w:val="ContactInfo"/>
              <w:rPr>
                <w:sz w:val="21"/>
                <w:szCs w:val="21"/>
              </w:rPr>
            </w:pPr>
            <w:sdt>
              <w:sdtPr>
                <w:rPr>
                  <w:sz w:val="21"/>
                  <w:szCs w:val="21"/>
                </w:rPr>
                <w:alias w:val="Enter phone:"/>
                <w:tag w:val="Enter phone:"/>
                <w:id w:val="381135673"/>
                <w:placeholder>
                  <w:docPart w:val="068A4EF7ADA8496D96E50B9A74227F5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2951D9" w:rsidRPr="00445861">
                  <w:rPr>
                    <w:sz w:val="21"/>
                    <w:szCs w:val="21"/>
                  </w:rPr>
                  <w:t>+</w:t>
                </w:r>
                <w:r w:rsidR="00445861">
                  <w:rPr>
                    <w:sz w:val="21"/>
                    <w:szCs w:val="21"/>
                  </w:rPr>
                  <w:t>44 7552246597</w:t>
                </w:r>
              </w:sdtContent>
            </w:sdt>
            <w:r w:rsidR="007A0F44" w:rsidRPr="00445861">
              <w:rPr>
                <w:sz w:val="21"/>
                <w:szCs w:val="21"/>
              </w:rPr>
              <w:t xml:space="preserve">  </w:t>
            </w:r>
            <w:r w:rsidR="007A0F44" w:rsidRPr="00445861">
              <w:rPr>
                <w:noProof/>
                <w:sz w:val="21"/>
                <w:szCs w:val="2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808FFB7" wp14:editId="1C46EE44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8F6BD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0A10716" w14:textId="6ACA48A7" w:rsidR="007A0F44" w:rsidRPr="00445861" w:rsidRDefault="003A0588" w:rsidP="00174A87">
            <w:pPr>
              <w:pStyle w:val="ContactInfo"/>
              <w:rPr>
                <w:sz w:val="21"/>
                <w:szCs w:val="21"/>
              </w:rPr>
            </w:pPr>
            <w:sdt>
              <w:sdtPr>
                <w:rPr>
                  <w:sz w:val="21"/>
                  <w:szCs w:val="21"/>
                </w:rPr>
                <w:alias w:val="Enter email:"/>
                <w:tag w:val="Enter email:"/>
                <w:id w:val="479813182"/>
                <w:placeholder>
                  <w:docPart w:val="4C012C54B4FF474B846CDC2068F5F88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6342BD">
                  <w:rPr>
                    <w:sz w:val="21"/>
                    <w:szCs w:val="21"/>
                  </w:rPr>
                  <w:t>i</w:t>
                </w:r>
                <w:r w:rsidR="00846D98" w:rsidRPr="00445861">
                  <w:rPr>
                    <w:sz w:val="21"/>
                    <w:szCs w:val="21"/>
                  </w:rPr>
                  <w:t>sourav</w:t>
                </w:r>
                <w:r w:rsidR="004F374C">
                  <w:rPr>
                    <w:sz w:val="21"/>
                    <w:szCs w:val="21"/>
                  </w:rPr>
                  <w:t>13</w:t>
                </w:r>
                <w:r w:rsidR="00846D98" w:rsidRPr="00445861">
                  <w:rPr>
                    <w:sz w:val="21"/>
                    <w:szCs w:val="21"/>
                  </w:rPr>
                  <w:t>@gmail.com</w:t>
                </w:r>
              </w:sdtContent>
            </w:sdt>
            <w:r w:rsidR="007A0F44" w:rsidRPr="00445861">
              <w:rPr>
                <w:sz w:val="21"/>
                <w:szCs w:val="21"/>
              </w:rPr>
              <w:t xml:space="preserve">  </w:t>
            </w:r>
            <w:r w:rsidR="007A0F44" w:rsidRPr="00445861">
              <w:rPr>
                <w:noProof/>
                <w:sz w:val="21"/>
                <w:szCs w:val="2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82F77EC" wp14:editId="0018950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43C6C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C99D9E4" w14:textId="54D7F096" w:rsidR="007A0F44" w:rsidRPr="00445861" w:rsidRDefault="003A0588" w:rsidP="00174A87">
            <w:pPr>
              <w:pStyle w:val="ContactInfo"/>
              <w:rPr>
                <w:sz w:val="21"/>
                <w:szCs w:val="21"/>
              </w:rPr>
            </w:pPr>
            <w:sdt>
              <w:sdtPr>
                <w:rPr>
                  <w:sz w:val="21"/>
                  <w:szCs w:val="21"/>
                </w:rPr>
                <w:alias w:val="Enter LinkedIn profile:"/>
                <w:tag w:val="Enter LinkedIn profile:"/>
                <w:id w:val="-1253892234"/>
                <w:placeholder>
                  <w:docPart w:val="DC82467C0F794D5495FE03A57E35036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3170B4" w:rsidRPr="003170B4">
                  <w:rPr>
                    <w:sz w:val="21"/>
                    <w:szCs w:val="21"/>
                  </w:rPr>
                  <w:t>linkedin.com/in/souravdas13</w:t>
                </w:r>
              </w:sdtContent>
            </w:sdt>
            <w:r w:rsidR="007A0F44" w:rsidRPr="00445861">
              <w:rPr>
                <w:sz w:val="21"/>
                <w:szCs w:val="21"/>
              </w:rPr>
              <w:t xml:space="preserve">  </w:t>
            </w:r>
            <w:r w:rsidR="007A0F44" w:rsidRPr="00445861">
              <w:rPr>
                <w:noProof/>
                <w:sz w:val="21"/>
                <w:szCs w:val="2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A1A8796" wp14:editId="521047BA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B78A6" w14:textId="4748E785" w:rsidR="008A37C6" w:rsidRPr="008A37C6" w:rsidRDefault="008A37C6" w:rsidP="008A37C6">
                                  <w:pPr>
                                    <w:spacing w:after="0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val="en-IN" w:eastAsia="en-GB"/>
                                    </w:rPr>
                                  </w:pPr>
                                  <w:r w:rsidRPr="008A37C6"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val="en-IN" w:eastAsia="en-GB"/>
                                    </w:rPr>
                                    <w:fldChar w:fldCharType="begin"/>
                                  </w:r>
                                  <w:r w:rsidRPr="008A37C6"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val="en-IN" w:eastAsia="en-GB"/>
                                    </w:rPr>
                                    <w:instrText xml:space="preserve"> INCLUDEPICTURE "https://cdn2.iconfinder.com/data/icons/social-media-2285/512/1_Linkedin_unofficial_colored_svg-512.png" \* MERGEFORMATINET </w:instrText>
                                  </w:r>
                                  <w:r w:rsidRPr="008A37C6"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val="en-IN" w:eastAsia="en-GB"/>
                                    </w:rPr>
                                    <w:fldChar w:fldCharType="separate"/>
                                  </w:r>
                                  <w:r w:rsidRPr="008A37C6">
                                    <w:rPr>
                                      <w:rFonts w:ascii="Times New Roman" w:eastAsia="Times New Roman" w:hAnsi="Times New Roman" w:cs="Times New Roman"/>
                                      <w:noProof/>
                                      <w:color w:val="auto"/>
                                      <w:sz w:val="24"/>
                                      <w:szCs w:val="24"/>
                                      <w:lang w:val="en-IN" w:eastAsia="en-GB"/>
                                    </w:rPr>
                                    <w:drawing>
                                      <wp:inline distT="0" distB="0" distL="0" distR="0" wp14:anchorId="559C9917" wp14:editId="2141A592">
                                        <wp:extent cx="0" cy="0"/>
                                        <wp:effectExtent l="0" t="0" r="0" b="0"/>
                                        <wp:docPr id="33" name="Picture 33" descr="linkedin, linkedin logo, network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linkedin, linkedin logo, network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8A37C6"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val="en-IN" w:eastAsia="en-GB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1A879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&#13;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stroke joinstyle="round"/>
                      <v:formulas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BBB78A6" w14:textId="4748E785" w:rsidR="008A37C6" w:rsidRPr="008A37C6" w:rsidRDefault="008A37C6" w:rsidP="008A37C6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IN" w:eastAsia="en-GB"/>
                              </w:rPr>
                            </w:pPr>
                            <w:r w:rsidRPr="008A37C6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IN" w:eastAsia="en-GB"/>
                              </w:rPr>
                              <w:fldChar w:fldCharType="begin"/>
                            </w:r>
                            <w:r w:rsidRPr="008A37C6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IN" w:eastAsia="en-GB"/>
                              </w:rPr>
                              <w:instrText xml:space="preserve"> INCLUDEPICTURE "https://cdn2.iconfinder.com/data/icons/social-media-2285/512/1_Linkedin_unofficial_colored_svg-512.png" \* MERGEFORMATINET </w:instrText>
                            </w:r>
                            <w:r w:rsidRPr="008A37C6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IN" w:eastAsia="en-GB"/>
                              </w:rPr>
                              <w:fldChar w:fldCharType="separate"/>
                            </w:r>
                            <w:r w:rsidRPr="008A37C6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  <w:lang w:val="en-IN" w:eastAsia="en-GB"/>
                              </w:rPr>
                              <w:drawing>
                                <wp:inline distT="0" distB="0" distL="0" distR="0" wp14:anchorId="559C9917" wp14:editId="2141A592">
                                  <wp:extent cx="0" cy="0"/>
                                  <wp:effectExtent l="0" t="0" r="0" b="0"/>
                                  <wp:docPr id="33" name="Picture 33" descr="linkedin, linkedin logo, network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inkedin, linkedin logo, network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37C6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IN" w:eastAsia="en-GB"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548E641" w14:textId="4FE0AB85" w:rsidR="007A0F44" w:rsidRPr="00445861" w:rsidRDefault="007A0F44" w:rsidP="00DA2692">
            <w:pPr>
              <w:pStyle w:val="ContactInfo"/>
              <w:rPr>
                <w:sz w:val="21"/>
                <w:szCs w:val="21"/>
              </w:rPr>
            </w:pPr>
            <w:r w:rsidRPr="00445861">
              <w:rPr>
                <w:sz w:val="21"/>
                <w:szCs w:val="21"/>
              </w:rP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145BAF" w14:paraId="101B7680" w14:textId="77777777" w:rsidTr="00201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408810A3" w14:textId="6A3758C5" w:rsidR="000E24AC" w:rsidRPr="00145BAF" w:rsidRDefault="00075B13" w:rsidP="009D0878">
            <w:pPr>
              <w:pStyle w:val="Icons"/>
            </w:pPr>
            <w:r w:rsidRPr="00145BAF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8E13BE7" wp14:editId="13C3C85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6845E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3EF31FE5" w14:textId="78DCAE16" w:rsidR="000E24AC" w:rsidRPr="00145BAF" w:rsidRDefault="003A0588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F3565F58A9EA47C9B0E10A72B632381D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145BAF">
                  <w:rPr>
                    <w:b/>
                  </w:rPr>
                  <w:t>Objective</w:t>
                </w:r>
              </w:sdtContent>
            </w:sdt>
          </w:p>
        </w:tc>
      </w:tr>
    </w:tbl>
    <w:p w14:paraId="6E447505" w14:textId="3BFF7D7F" w:rsidR="007C0E0E" w:rsidRPr="00145BAF" w:rsidRDefault="00445861" w:rsidP="00B15E7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  <w:r w:rsidRPr="00145BAF">
        <w:t>Looking for opportunities as a University of Liverpool International Masters student in</w:t>
      </w:r>
      <w:r w:rsidR="003F2F56" w:rsidRPr="00145BAF">
        <w:t xml:space="preserve"> a suitable environment</w:t>
      </w:r>
      <w:r w:rsidR="00401ECF" w:rsidRPr="00145BAF">
        <w:t xml:space="preserve"> and </w:t>
      </w:r>
      <w:r w:rsidR="00DA2692" w:rsidRPr="00145BAF">
        <w:t xml:space="preserve">put my knowledge and accumulated </w:t>
      </w:r>
      <w:r w:rsidR="00F11E88" w:rsidRPr="00145BAF">
        <w:t xml:space="preserve">industry </w:t>
      </w:r>
      <w:r w:rsidR="00DA2692" w:rsidRPr="00145BAF">
        <w:t>experience</w:t>
      </w:r>
      <w:r w:rsidR="00BE2798">
        <w:t xml:space="preserve"> in SQL and JavaEE</w:t>
      </w:r>
      <w:r w:rsidR="00DA2692" w:rsidRPr="00145BAF">
        <w:t xml:space="preserve"> to </w:t>
      </w:r>
      <w:r w:rsidR="003F2F56" w:rsidRPr="00145BAF">
        <w:t>appropriate</w:t>
      </w:r>
      <w:r w:rsidR="00DA2692" w:rsidRPr="00145BAF">
        <w:t xml:space="preserve"> use in the most competitive </w:t>
      </w:r>
      <w:r w:rsidR="00F11E88" w:rsidRPr="00145BAF">
        <w:t>sector</w:t>
      </w:r>
      <w:r w:rsidR="003F2F56" w:rsidRPr="00145BAF">
        <w:t xml:space="preserve"> which utilizes my resourcefulness</w:t>
      </w:r>
      <w:r w:rsidR="002C1F03" w:rsidRPr="00145BAF">
        <w:t xml:space="preserve"> in teamwork and efficient </w:t>
      </w:r>
      <w:r w:rsidR="003D19C0">
        <w:t>data</w:t>
      </w:r>
      <w:r w:rsidR="002C1F03" w:rsidRPr="00145BAF">
        <w:t xml:space="preserve"> management.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145BAF" w14:paraId="7BCE4CE5" w14:textId="77777777" w:rsidTr="00445861">
        <w:tc>
          <w:tcPr>
            <w:tcW w:w="725" w:type="dxa"/>
            <w:tcMar>
              <w:right w:w="216" w:type="dxa"/>
            </w:tcMar>
            <w:vAlign w:val="bottom"/>
          </w:tcPr>
          <w:p w14:paraId="534A388D" w14:textId="3CFB4E6C" w:rsidR="005E088C" w:rsidRPr="00145BAF" w:rsidRDefault="00075B13" w:rsidP="00075B13">
            <w:pPr>
              <w:pStyle w:val="Icons"/>
            </w:pPr>
            <w:r w:rsidRPr="00145BAF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4271B11" wp14:editId="772FA616">
                      <wp:extent cx="274320" cy="274320"/>
                      <wp:effectExtent l="0" t="0" r="5080" b="508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000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000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01912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&#13;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1685D40" w14:textId="50611347" w:rsidR="005E088C" w:rsidRPr="00145BAF" w:rsidRDefault="003A0588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01AF35131DD0484AAF03074F24BE420B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145BAF">
                  <w:t>Experience</w:t>
                </w:r>
              </w:sdtContent>
            </w:sdt>
          </w:p>
        </w:tc>
      </w:tr>
    </w:tbl>
    <w:p w14:paraId="61B15A5A" w14:textId="77777777" w:rsidR="00445861" w:rsidRPr="00145BAF" w:rsidRDefault="00445861" w:rsidP="00445861">
      <w:pPr>
        <w:pStyle w:val="Heading2"/>
        <w:rPr>
          <w:sz w:val="28"/>
          <w:szCs w:val="28"/>
        </w:rPr>
      </w:pPr>
      <w:r w:rsidRPr="00145BAF">
        <w:rPr>
          <w:sz w:val="28"/>
          <w:szCs w:val="28"/>
        </w:rPr>
        <w:t xml:space="preserve">System Engineer | </w:t>
      </w:r>
      <w:r w:rsidRPr="00145BAF">
        <w:rPr>
          <w:iCs/>
          <w:sz w:val="28"/>
          <w:szCs w:val="28"/>
        </w:rPr>
        <w:t>Tata Consultancy Services | Full-Time</w:t>
      </w:r>
    </w:p>
    <w:p w14:paraId="6BE42095" w14:textId="77777777" w:rsidR="00445861" w:rsidRPr="00145BAF" w:rsidRDefault="00445861" w:rsidP="00445861">
      <w:pPr>
        <w:pStyle w:val="Heading3"/>
      </w:pPr>
      <w:r w:rsidRPr="00145BAF">
        <w:t>2016 – 2020</w:t>
      </w:r>
    </w:p>
    <w:p w14:paraId="770D1913" w14:textId="3D56478D" w:rsidR="009A723A" w:rsidRDefault="00A201FF" w:rsidP="00B15E7E">
      <w:pPr>
        <w:pStyle w:val="ListParagraph"/>
        <w:numPr>
          <w:ilvl w:val="0"/>
          <w:numId w:val="16"/>
        </w:numPr>
        <w:jc w:val="both"/>
      </w:pPr>
      <w:r>
        <w:t>Negotiated</w:t>
      </w:r>
      <w:r w:rsidR="009A723A" w:rsidRPr="00145BAF">
        <w:t xml:space="preserve"> with clients </w:t>
      </w:r>
      <w:r w:rsidR="004567E7" w:rsidRPr="00145BAF">
        <w:t>(British Telecom)</w:t>
      </w:r>
      <w:r w:rsidR="00A4611D" w:rsidRPr="00145BAF">
        <w:t xml:space="preserve"> </w:t>
      </w:r>
      <w:r w:rsidR="009A723A" w:rsidRPr="00145BAF">
        <w:t xml:space="preserve">on </w:t>
      </w:r>
      <w:r w:rsidR="00633DE9" w:rsidRPr="00145BAF">
        <w:t xml:space="preserve">telephonic </w:t>
      </w:r>
      <w:r w:rsidR="009A723A" w:rsidRPr="00145BAF">
        <w:t>Scrum calls and carried out highly challenging tasks based on the requirements provided.</w:t>
      </w:r>
    </w:p>
    <w:p w14:paraId="3203B98D" w14:textId="09C3F387" w:rsidR="00252C6D" w:rsidRDefault="00252C6D" w:rsidP="002C6477">
      <w:pPr>
        <w:pStyle w:val="ListParagraph"/>
        <w:numPr>
          <w:ilvl w:val="0"/>
          <w:numId w:val="16"/>
        </w:numPr>
        <w:jc w:val="both"/>
      </w:pPr>
      <w:r>
        <w:t xml:space="preserve">Orchestrated the creation of three web applications from scratch using Java </w:t>
      </w:r>
      <w:r w:rsidRPr="00145BAF">
        <w:t xml:space="preserve">technologies of Spring, </w:t>
      </w:r>
      <w:r>
        <w:t>MyBatis</w:t>
      </w:r>
      <w:r w:rsidRPr="00145BAF">
        <w:t>, JavaScript, RESTful Web Services in Oracle SQL Database for the project client British Telecommunication</w:t>
      </w:r>
      <w:r>
        <w:t xml:space="preserve"> which outperformed the legacy applications.</w:t>
      </w:r>
    </w:p>
    <w:p w14:paraId="32E69D21" w14:textId="7496892B" w:rsidR="001B1639" w:rsidRDefault="00EC2676" w:rsidP="009325AC">
      <w:pPr>
        <w:pStyle w:val="ListParagraph"/>
        <w:numPr>
          <w:ilvl w:val="0"/>
          <w:numId w:val="16"/>
        </w:numPr>
        <w:jc w:val="both"/>
      </w:pPr>
      <w:r>
        <w:t>Expedited</w:t>
      </w:r>
      <w:r w:rsidR="00A201FF">
        <w:t xml:space="preserve"> downstream data </w:t>
      </w:r>
      <w:r>
        <w:t>flow</w:t>
      </w:r>
      <w:r w:rsidR="00A201FF">
        <w:t xml:space="preserve"> using </w:t>
      </w:r>
      <w:r w:rsidR="005F0FB8">
        <w:t>REST API to generate JSON in Oracle DB with automated sending to MongoDB.</w:t>
      </w:r>
    </w:p>
    <w:p w14:paraId="73D6E347" w14:textId="4E790E2A" w:rsidR="00EC1B26" w:rsidRPr="00145BAF" w:rsidRDefault="007B6626" w:rsidP="009325AC">
      <w:pPr>
        <w:pStyle w:val="ListParagraph"/>
        <w:numPr>
          <w:ilvl w:val="0"/>
          <w:numId w:val="16"/>
        </w:numPr>
        <w:jc w:val="both"/>
      </w:pPr>
      <w:r>
        <w:t>Spearheaded</w:t>
      </w:r>
      <w:r w:rsidR="00EC1B26">
        <w:t xml:space="preserve"> a Data Warehouse Migration project </w:t>
      </w:r>
      <w:r w:rsidR="00532D80">
        <w:t xml:space="preserve">for Java Applications </w:t>
      </w:r>
      <w:r w:rsidR="00EC1B26">
        <w:t>from Oracle 10g to 12c implementing skills in PL/SQL and elementary Shell Scripting.</w:t>
      </w:r>
    </w:p>
    <w:p w14:paraId="71418F5C" w14:textId="19436F25" w:rsidR="001B1639" w:rsidRPr="00145BAF" w:rsidRDefault="00EB70EB" w:rsidP="00B15E7E">
      <w:pPr>
        <w:pStyle w:val="ListParagraph"/>
        <w:numPr>
          <w:ilvl w:val="0"/>
          <w:numId w:val="16"/>
        </w:numPr>
        <w:jc w:val="both"/>
      </w:pPr>
      <w:r>
        <w:t>Capitalized on self-growth</w:t>
      </w:r>
      <w:r w:rsidR="001B1639" w:rsidRPr="00145BAF">
        <w:t xml:space="preserve"> in a </w:t>
      </w:r>
      <w:r w:rsidR="00295055" w:rsidRPr="00145BAF">
        <w:t>team</w:t>
      </w:r>
      <w:r w:rsidR="001B1639" w:rsidRPr="00145BAF">
        <w:t xml:space="preserve"> of seven</w:t>
      </w:r>
      <w:r w:rsidR="00892082">
        <w:t xml:space="preserve"> for a year</w:t>
      </w:r>
      <w:r w:rsidR="001B1639" w:rsidRPr="00145BAF">
        <w:t xml:space="preserve">. After </w:t>
      </w:r>
      <w:r w:rsidR="00E840AA">
        <w:t>getting</w:t>
      </w:r>
      <w:r w:rsidR="001B1639" w:rsidRPr="00145BAF">
        <w:t xml:space="preserve"> promot</w:t>
      </w:r>
      <w:r w:rsidR="00E840AA">
        <w:t>ed</w:t>
      </w:r>
      <w:r w:rsidR="001B1639" w:rsidRPr="00145BAF">
        <w:t xml:space="preserve">, </w:t>
      </w:r>
      <w:r w:rsidR="00E840AA">
        <w:t xml:space="preserve">supervised a team of three, </w:t>
      </w:r>
      <w:r w:rsidR="001B1639" w:rsidRPr="00145BAF">
        <w:t xml:space="preserve">which supported in getting the awareness of </w:t>
      </w:r>
      <w:r w:rsidR="00295055" w:rsidRPr="00145BAF">
        <w:t>self-sufficiency</w:t>
      </w:r>
      <w:r w:rsidR="001B1639" w:rsidRPr="00145BAF">
        <w:t xml:space="preserve"> and proprietorship.</w:t>
      </w:r>
    </w:p>
    <w:p w14:paraId="2133C218" w14:textId="1DD9DF08" w:rsidR="00593BDB" w:rsidRPr="00145BAF" w:rsidRDefault="00593BDB" w:rsidP="00B15E7E">
      <w:pPr>
        <w:pStyle w:val="ListParagraph"/>
        <w:numPr>
          <w:ilvl w:val="0"/>
          <w:numId w:val="16"/>
        </w:numPr>
        <w:jc w:val="both"/>
      </w:pPr>
      <w:r w:rsidRPr="00145BAF">
        <w:t xml:space="preserve">Acknowledged by </w:t>
      </w:r>
      <w:r w:rsidR="00240E1A">
        <w:t>stakeholders</w:t>
      </w:r>
      <w:r w:rsidRPr="00145BAF">
        <w:t xml:space="preserve"> on multiple occasions with e-cards and recommendations on LinkedIn.</w:t>
      </w:r>
    </w:p>
    <w:p w14:paraId="36F9EB45" w14:textId="77777777" w:rsidR="00295055" w:rsidRPr="00145BAF" w:rsidRDefault="00295055" w:rsidP="00295055">
      <w:pPr>
        <w:pStyle w:val="ListParagraph"/>
      </w:pPr>
    </w:p>
    <w:p w14:paraId="5749D7D4" w14:textId="64113BDF" w:rsidR="00295055" w:rsidRPr="00145BAF" w:rsidRDefault="00295055" w:rsidP="00295055">
      <w:pPr>
        <w:pStyle w:val="Heading2"/>
        <w:rPr>
          <w:sz w:val="28"/>
          <w:szCs w:val="28"/>
        </w:rPr>
      </w:pPr>
      <w:r w:rsidRPr="00145BAF">
        <w:rPr>
          <w:sz w:val="28"/>
          <w:szCs w:val="28"/>
        </w:rPr>
        <w:t xml:space="preserve">Private Tutor | </w:t>
      </w:r>
      <w:r w:rsidRPr="00145BAF">
        <w:rPr>
          <w:iCs/>
          <w:sz w:val="28"/>
          <w:szCs w:val="28"/>
        </w:rPr>
        <w:t>Freelance | Part-Time</w:t>
      </w:r>
    </w:p>
    <w:p w14:paraId="46E9C971" w14:textId="20B5F51A" w:rsidR="00295055" w:rsidRPr="00145BAF" w:rsidRDefault="00295055" w:rsidP="00295055">
      <w:pPr>
        <w:pStyle w:val="Heading3"/>
      </w:pPr>
      <w:r w:rsidRPr="00145BAF">
        <w:t xml:space="preserve">2011 – </w:t>
      </w:r>
      <w:r w:rsidR="002F1F71" w:rsidRPr="00145BAF">
        <w:t>2013</w:t>
      </w:r>
    </w:p>
    <w:p w14:paraId="1C293215" w14:textId="619301EA" w:rsidR="00295055" w:rsidRPr="00145BAF" w:rsidRDefault="00295055" w:rsidP="00721D79">
      <w:pPr>
        <w:pStyle w:val="ListParagraph"/>
        <w:numPr>
          <w:ilvl w:val="0"/>
          <w:numId w:val="16"/>
        </w:numPr>
        <w:jc w:val="both"/>
      </w:pPr>
      <w:r w:rsidRPr="00145BAF">
        <w:t xml:space="preserve">Guided </w:t>
      </w:r>
      <w:r w:rsidR="002F1F71" w:rsidRPr="00145BAF">
        <w:t xml:space="preserve">secondary school </w:t>
      </w:r>
      <w:r w:rsidRPr="00145BAF">
        <w:t xml:space="preserve">pupils of mixed competencies in Mathematics and English. </w:t>
      </w:r>
    </w:p>
    <w:p w14:paraId="224B664F" w14:textId="3D72E21A" w:rsidR="002110DA" w:rsidRPr="00145BAF" w:rsidRDefault="00D44AA2" w:rsidP="00721D79">
      <w:pPr>
        <w:pStyle w:val="ListParagraph"/>
        <w:numPr>
          <w:ilvl w:val="0"/>
          <w:numId w:val="16"/>
        </w:numPr>
        <w:jc w:val="both"/>
      </w:pPr>
      <w:r w:rsidRPr="00145BAF">
        <w:t>Systematized</w:t>
      </w:r>
      <w:r w:rsidR="002110DA" w:rsidRPr="00145BAF">
        <w:t xml:space="preserve"> exercise</w:t>
      </w:r>
      <w:r w:rsidR="00B15E7E">
        <w:t xml:space="preserve"> sessions</w:t>
      </w:r>
      <w:r w:rsidR="002110DA" w:rsidRPr="00145BAF">
        <w:t xml:space="preserve"> for </w:t>
      </w:r>
      <w:r w:rsidR="002F1F71" w:rsidRPr="00145BAF">
        <w:t>better comprehension</w:t>
      </w:r>
      <w:r w:rsidR="002110DA" w:rsidRPr="00145BAF">
        <w:t xml:space="preserve">, including </w:t>
      </w:r>
      <w:r>
        <w:t>document</w:t>
      </w:r>
      <w:r w:rsidR="00721D79">
        <w:t xml:space="preserve"> </w:t>
      </w:r>
      <w:r w:rsidR="002110DA" w:rsidRPr="00145BAF">
        <w:t>investigation</w:t>
      </w:r>
      <w:r w:rsidR="00B15E7E">
        <w:t xml:space="preserve"> and </w:t>
      </w:r>
      <w:r w:rsidR="002110DA" w:rsidRPr="00145BAF">
        <w:t>understanding abilities.</w:t>
      </w:r>
    </w:p>
    <w:p w14:paraId="1D1A86B2" w14:textId="0D8F3D33" w:rsidR="004467A3" w:rsidRPr="00145BAF" w:rsidRDefault="004467A3" w:rsidP="00721D79">
      <w:pPr>
        <w:pStyle w:val="ListParagraph"/>
        <w:numPr>
          <w:ilvl w:val="0"/>
          <w:numId w:val="16"/>
        </w:numPr>
        <w:jc w:val="both"/>
      </w:pPr>
      <w:r w:rsidRPr="00145BAF">
        <w:t>Improved grades of struggling students and enhanced their presentation abilities by giving them projects.</w:t>
      </w:r>
    </w:p>
    <w:p w14:paraId="76A8071B" w14:textId="3AA1AEBA" w:rsidR="00295055" w:rsidRPr="00145BAF" w:rsidRDefault="00295055" w:rsidP="00721D79">
      <w:pPr>
        <w:pStyle w:val="ListParagraph"/>
        <w:numPr>
          <w:ilvl w:val="0"/>
          <w:numId w:val="16"/>
        </w:numPr>
        <w:jc w:val="both"/>
      </w:pPr>
      <w:r w:rsidRPr="00145BAF">
        <w:t xml:space="preserve">Assessed and recorded student progress and conduct, prescribing strategies to improve </w:t>
      </w:r>
    </w:p>
    <w:p w14:paraId="71EA79EF" w14:textId="07AC905A" w:rsidR="004467A3" w:rsidRDefault="00295055" w:rsidP="00721D79">
      <w:pPr>
        <w:pStyle w:val="ListParagraph"/>
        <w:jc w:val="both"/>
      </w:pPr>
      <w:r w:rsidRPr="00145BAF">
        <w:t>mentoring adequacy.</w:t>
      </w:r>
      <w:r w:rsidR="002110DA" w:rsidRPr="00145BAF">
        <w:t xml:space="preserve"> </w:t>
      </w:r>
    </w:p>
    <w:p w14:paraId="022A73D0" w14:textId="31A99EFF" w:rsidR="00145BAF" w:rsidRDefault="00145BAF" w:rsidP="004467A3">
      <w:pPr>
        <w:pStyle w:val="ListParagraph"/>
      </w:pPr>
    </w:p>
    <w:p w14:paraId="53456B76" w14:textId="29388202" w:rsidR="00145BAF" w:rsidRDefault="00145BAF" w:rsidP="004467A3">
      <w:pPr>
        <w:pStyle w:val="ListParagraph"/>
      </w:pPr>
    </w:p>
    <w:p w14:paraId="77E04F07" w14:textId="7344CA9B" w:rsidR="00145BAF" w:rsidRDefault="00145BAF" w:rsidP="004467A3">
      <w:pPr>
        <w:pStyle w:val="ListParagraph"/>
      </w:pPr>
    </w:p>
    <w:p w14:paraId="311DA14F" w14:textId="58C2170F" w:rsidR="00145BAF" w:rsidRDefault="00145BAF" w:rsidP="004467A3">
      <w:pPr>
        <w:pStyle w:val="ListParagraph"/>
      </w:pPr>
    </w:p>
    <w:p w14:paraId="28FB7F9B" w14:textId="535B1907" w:rsidR="00145BAF" w:rsidRDefault="00145BAF" w:rsidP="004467A3">
      <w:pPr>
        <w:pStyle w:val="ListParagraph"/>
      </w:pPr>
    </w:p>
    <w:p w14:paraId="68DBF277" w14:textId="77777777" w:rsidR="00145BAF" w:rsidRPr="00145BAF" w:rsidRDefault="00145BAF" w:rsidP="004467A3">
      <w:pPr>
        <w:pStyle w:val="ListParagraph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2F1F71" w:rsidRPr="00145BAF" w14:paraId="37CA5B51" w14:textId="77777777" w:rsidTr="0026702F">
        <w:tc>
          <w:tcPr>
            <w:tcW w:w="725" w:type="dxa"/>
            <w:tcMar>
              <w:right w:w="216" w:type="dxa"/>
            </w:tcMar>
            <w:vAlign w:val="bottom"/>
          </w:tcPr>
          <w:p w14:paraId="62864355" w14:textId="20003D86" w:rsidR="002F1F71" w:rsidRPr="00145BAF" w:rsidRDefault="002F1F71" w:rsidP="0026702F">
            <w:pPr>
              <w:pStyle w:val="Icons"/>
            </w:pPr>
            <w:r w:rsidRPr="00145BAF">
              <w:rPr>
                <w:noProof/>
                <w:lang w:val="en-IN" w:eastAsia="en-IN"/>
              </w:rPr>
              <w:lastRenderedPageBreak/>
              <mc:AlternateContent>
                <mc:Choice Requires="wpg">
                  <w:drawing>
                    <wp:inline distT="0" distB="0" distL="0" distR="0" wp14:anchorId="50C7C7B5" wp14:editId="1B453B9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91BD1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&#13;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3D1EEFE" w14:textId="5B8F3B39" w:rsidR="002F1F71" w:rsidRPr="00145BAF" w:rsidRDefault="003A0588" w:rsidP="0026702F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1DDA6BBF05E664A862EA7E7FB0CC132"/>
                </w:placeholder>
                <w:temporary/>
                <w:showingPlcHdr/>
                <w15:appearance w15:val="hidden"/>
              </w:sdtPr>
              <w:sdtEndPr/>
              <w:sdtContent>
                <w:r w:rsidR="002F1F71" w:rsidRPr="00145BAF">
                  <w:t>Education</w:t>
                </w:r>
              </w:sdtContent>
            </w:sdt>
          </w:p>
        </w:tc>
      </w:tr>
    </w:tbl>
    <w:p w14:paraId="691E127B" w14:textId="77777777" w:rsidR="002F1F71" w:rsidRPr="00145BAF" w:rsidRDefault="002F1F71" w:rsidP="002F1F71">
      <w:pPr>
        <w:pStyle w:val="Heading2"/>
        <w:rPr>
          <w:sz w:val="24"/>
          <w:szCs w:val="24"/>
        </w:rPr>
      </w:pPr>
      <w:r w:rsidRPr="00145BAF">
        <w:rPr>
          <w:sz w:val="24"/>
          <w:szCs w:val="24"/>
        </w:rPr>
        <w:t>M. Sc. | University of Liverpool</w:t>
      </w:r>
    </w:p>
    <w:p w14:paraId="0B511DD8" w14:textId="67CDFA3A" w:rsidR="00145BAF" w:rsidRPr="00145BAF" w:rsidRDefault="002F1F71" w:rsidP="002F1F71">
      <w:pPr>
        <w:pStyle w:val="Heading3"/>
      </w:pPr>
      <w:r w:rsidRPr="00145BAF">
        <w:t xml:space="preserve">2020 </w:t>
      </w:r>
      <w:r w:rsidR="00145BAF">
        <w:t>–</w:t>
      </w:r>
      <w:r w:rsidRPr="00145BAF">
        <w:t xml:space="preserve"> Present</w:t>
      </w:r>
    </w:p>
    <w:p w14:paraId="33855EDA" w14:textId="77777777" w:rsidR="00A70204" w:rsidRDefault="002F1F71" w:rsidP="00E840AA">
      <w:pPr>
        <w:pStyle w:val="ListParagraph"/>
        <w:numPr>
          <w:ilvl w:val="0"/>
          <w:numId w:val="17"/>
        </w:numPr>
        <w:jc w:val="both"/>
      </w:pPr>
      <w:r w:rsidRPr="00145BAF">
        <w:t>Pursuing Masters in Business Analytics and Big Data.</w:t>
      </w:r>
    </w:p>
    <w:p w14:paraId="702DBD72" w14:textId="196ADBF7" w:rsidR="00C333EB" w:rsidRPr="00145BAF" w:rsidRDefault="002F1F71" w:rsidP="00E840AA">
      <w:pPr>
        <w:pStyle w:val="ListParagraph"/>
        <w:numPr>
          <w:ilvl w:val="0"/>
          <w:numId w:val="17"/>
        </w:numPr>
        <w:jc w:val="both"/>
      </w:pPr>
      <w:r w:rsidRPr="00145BAF">
        <w:t xml:space="preserve">Recipient of the ULMS Scholarship that contributed a 50% waiver on the tuition fee in addition to Vice-Chancellor’s International Attainment Award and Commonwealth Postgraduate Bursary. </w:t>
      </w:r>
    </w:p>
    <w:p w14:paraId="2F8D719B" w14:textId="22AD276B" w:rsidR="00145BAF" w:rsidRPr="00145BAF" w:rsidRDefault="00C333EB" w:rsidP="00E840AA">
      <w:pPr>
        <w:pStyle w:val="ListParagraph"/>
        <w:numPr>
          <w:ilvl w:val="0"/>
          <w:numId w:val="17"/>
        </w:numPr>
        <w:jc w:val="both"/>
      </w:pPr>
      <w:r w:rsidRPr="00145BAF">
        <w:t>A</w:t>
      </w:r>
      <w:r w:rsidR="002F1F71" w:rsidRPr="00145BAF">
        <w:t xml:space="preserve"> member of the University Chess society.</w:t>
      </w:r>
    </w:p>
    <w:p w14:paraId="630DE712" w14:textId="77777777" w:rsidR="00145BAF" w:rsidRDefault="00145BAF" w:rsidP="002F1F71">
      <w:pPr>
        <w:pStyle w:val="Heading2"/>
        <w:rPr>
          <w:sz w:val="24"/>
          <w:szCs w:val="24"/>
        </w:rPr>
      </w:pPr>
    </w:p>
    <w:p w14:paraId="3B2299C2" w14:textId="604C1D53" w:rsidR="002F1F71" w:rsidRPr="00405A55" w:rsidRDefault="002F1F71" w:rsidP="002F1F71">
      <w:pPr>
        <w:pStyle w:val="Heading2"/>
        <w:rPr>
          <w:sz w:val="24"/>
          <w:szCs w:val="24"/>
        </w:rPr>
      </w:pPr>
      <w:r w:rsidRPr="00405A55">
        <w:rPr>
          <w:sz w:val="24"/>
          <w:szCs w:val="24"/>
        </w:rPr>
        <w:t>B. Tech | West Bengal University of Technology</w:t>
      </w:r>
    </w:p>
    <w:p w14:paraId="397181D7" w14:textId="08B5EAAF" w:rsidR="002F1F71" w:rsidRPr="00405A55" w:rsidRDefault="00C333EB" w:rsidP="002F1F71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2011-</w:t>
      </w:r>
      <w:r w:rsidR="002F1F71" w:rsidRPr="00405A55">
        <w:rPr>
          <w:sz w:val="22"/>
          <w:szCs w:val="22"/>
        </w:rPr>
        <w:t>2015</w:t>
      </w:r>
    </w:p>
    <w:p w14:paraId="0000E787" w14:textId="77777777" w:rsidR="00C333EB" w:rsidRPr="00145BAF" w:rsidRDefault="002F1F71" w:rsidP="00E840AA">
      <w:pPr>
        <w:pStyle w:val="ListParagraph"/>
        <w:numPr>
          <w:ilvl w:val="0"/>
          <w:numId w:val="18"/>
        </w:numPr>
        <w:jc w:val="both"/>
      </w:pPr>
      <w:r w:rsidRPr="00145BAF">
        <w:t xml:space="preserve">Attained a GPA of 8.38 out of a maximum 10 in Electronics and Communication Engineering. </w:t>
      </w:r>
    </w:p>
    <w:p w14:paraId="528EF131" w14:textId="1ED261D2" w:rsidR="002F1F71" w:rsidRDefault="002F1F71" w:rsidP="00E840AA">
      <w:pPr>
        <w:pStyle w:val="ListParagraph"/>
        <w:numPr>
          <w:ilvl w:val="0"/>
          <w:numId w:val="18"/>
        </w:numPr>
        <w:jc w:val="both"/>
      </w:pPr>
      <w:r w:rsidRPr="00145BAF">
        <w:t>Captained the college football team which participated in inter-college level competition.</w:t>
      </w:r>
    </w:p>
    <w:p w14:paraId="07FF7E80" w14:textId="4B821F0A" w:rsidR="00CD0186" w:rsidRPr="00145BAF" w:rsidRDefault="00CD0186" w:rsidP="00E840AA">
      <w:pPr>
        <w:pStyle w:val="ListParagraph"/>
        <w:numPr>
          <w:ilvl w:val="0"/>
          <w:numId w:val="18"/>
        </w:numPr>
        <w:jc w:val="both"/>
      </w:pPr>
      <w:r>
        <w:t>Member of the college Physics society.</w:t>
      </w:r>
    </w:p>
    <w:p w14:paraId="4404FDD5" w14:textId="129A929F" w:rsidR="002110DA" w:rsidRPr="002110DA" w:rsidRDefault="002110DA" w:rsidP="002110DA">
      <w:pPr>
        <w:pStyle w:val="ListParagraph"/>
        <w:rPr>
          <w:sz w:val="21"/>
          <w:szCs w:val="21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405A55" w14:paraId="410CD8E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0228A04" w14:textId="0D9134D0" w:rsidR="00143224" w:rsidRPr="00405A55" w:rsidRDefault="00075B13" w:rsidP="00075B13">
            <w:pPr>
              <w:pStyle w:val="Icons"/>
              <w:rPr>
                <w:sz w:val="21"/>
                <w:szCs w:val="21"/>
              </w:rPr>
            </w:pPr>
            <w:r w:rsidRPr="00405A55">
              <w:rPr>
                <w:noProof/>
                <w:sz w:val="21"/>
                <w:szCs w:val="2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EDCF297" wp14:editId="0D53727C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1D2F6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815A2A2" w14:textId="49A756C0" w:rsidR="00143224" w:rsidRPr="00405A55" w:rsidRDefault="003A0588" w:rsidP="00AD6216">
            <w:pPr>
              <w:pStyle w:val="Heading1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Skills:"/>
                <w:tag w:val="Skills:"/>
                <w:id w:val="-925109897"/>
                <w:placeholder>
                  <w:docPart w:val="DEC37BC169A545239B0DE324622CAF9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145BAF">
                  <w:rPr>
                    <w:sz w:val="36"/>
                    <w:szCs w:val="36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45861" w:rsidRPr="00405A55" w14:paraId="0E0EC4CA" w14:textId="77777777" w:rsidTr="00565B06">
        <w:tc>
          <w:tcPr>
            <w:tcW w:w="4320" w:type="dxa"/>
          </w:tcPr>
          <w:p w14:paraId="5F018A1B" w14:textId="2D9E159F" w:rsidR="00445861" w:rsidRPr="00145BAF" w:rsidRDefault="00445861" w:rsidP="00E840AA">
            <w:pPr>
              <w:pStyle w:val="ListBullet"/>
              <w:spacing w:after="80"/>
              <w:jc w:val="both"/>
            </w:pPr>
            <w:r w:rsidRPr="00145BAF">
              <w:t>Efficient and agile worker.</w:t>
            </w:r>
          </w:p>
          <w:p w14:paraId="0B0764C1" w14:textId="77777777" w:rsidR="00445861" w:rsidRPr="00145BAF" w:rsidRDefault="005E7521" w:rsidP="00E840AA">
            <w:pPr>
              <w:pStyle w:val="ListBullet"/>
              <w:spacing w:after="80"/>
              <w:jc w:val="both"/>
            </w:pPr>
            <w:r w:rsidRPr="00145BAF">
              <w:t>Excellent verbal and written communication (IELTS 7.5)</w:t>
            </w:r>
          </w:p>
          <w:p w14:paraId="4E28F07C" w14:textId="77777777" w:rsidR="00A75CA3" w:rsidRPr="00145BAF" w:rsidRDefault="00A75CA3" w:rsidP="00E840AA">
            <w:pPr>
              <w:pStyle w:val="ListBullet"/>
              <w:spacing w:after="80"/>
              <w:jc w:val="both"/>
            </w:pPr>
            <w:r w:rsidRPr="00145BAF">
              <w:t>Proficient in MS Word, MS PowerPoint and handling spreadsheets.</w:t>
            </w:r>
          </w:p>
          <w:p w14:paraId="371C8229" w14:textId="0AD4BE07" w:rsidR="00A75CA3" w:rsidRPr="00145BAF" w:rsidRDefault="00A75CA3" w:rsidP="00E840AA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jc w:val="both"/>
            </w:pPr>
          </w:p>
        </w:tc>
        <w:tc>
          <w:tcPr>
            <w:tcW w:w="4320" w:type="dxa"/>
            <w:tcMar>
              <w:left w:w="576" w:type="dxa"/>
            </w:tcMar>
          </w:tcPr>
          <w:p w14:paraId="1227B5BA" w14:textId="77777777" w:rsidR="00445861" w:rsidRPr="00145BAF" w:rsidRDefault="00445861" w:rsidP="00E840AA">
            <w:pPr>
              <w:pStyle w:val="ListBullet"/>
              <w:spacing w:after="80"/>
              <w:jc w:val="both"/>
            </w:pPr>
            <w:r w:rsidRPr="00145BAF">
              <w:t>An effective communicator, a critical thinker and a sedulous team player.</w:t>
            </w:r>
          </w:p>
          <w:p w14:paraId="214D9296" w14:textId="77777777" w:rsidR="00A75CA3" w:rsidRPr="00145BAF" w:rsidRDefault="00A75CA3" w:rsidP="00E840AA">
            <w:pPr>
              <w:pStyle w:val="ListBullet"/>
              <w:spacing w:after="80"/>
              <w:jc w:val="both"/>
            </w:pPr>
            <w:r w:rsidRPr="00145BAF">
              <w:t>Excellent at time management on meeting deadlines.</w:t>
            </w:r>
          </w:p>
          <w:p w14:paraId="37FD44C8" w14:textId="77777777" w:rsidR="00A75CA3" w:rsidRPr="00145BAF" w:rsidRDefault="00A75CA3" w:rsidP="00E840AA">
            <w:pPr>
              <w:pStyle w:val="ListBullet"/>
              <w:spacing w:after="80"/>
              <w:jc w:val="both"/>
            </w:pPr>
            <w:r w:rsidRPr="00145BAF">
              <w:t>Able to learn fast and catch up quickly.</w:t>
            </w:r>
          </w:p>
          <w:p w14:paraId="5BBA1D9C" w14:textId="4A4A5938" w:rsidR="00A75CA3" w:rsidRPr="00145BAF" w:rsidRDefault="00A75CA3" w:rsidP="00E840AA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jc w:val="both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405A55" w14:paraId="263FB89C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67A02810" w14:textId="6C4217D0" w:rsidR="00AC7C34" w:rsidRPr="00405A55" w:rsidRDefault="00075B13" w:rsidP="00075B13">
            <w:pPr>
              <w:pStyle w:val="Icons"/>
              <w:rPr>
                <w:sz w:val="21"/>
                <w:szCs w:val="21"/>
              </w:rPr>
            </w:pPr>
            <w:r w:rsidRPr="00405A55">
              <w:rPr>
                <w:noProof/>
                <w:sz w:val="21"/>
                <w:szCs w:val="2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55BBA8A" wp14:editId="0AC4DC32">
                      <wp:extent cx="274320" cy="274320"/>
                      <wp:effectExtent l="0" t="0" r="5080" b="508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041E74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&#13;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&#13;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&#13;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&#13;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62DCDE0" w14:textId="256BA28D" w:rsidR="00AC7C34" w:rsidRPr="00405A55" w:rsidRDefault="003A0588" w:rsidP="00AD6216">
            <w:pPr>
              <w:pStyle w:val="Heading1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Activities:"/>
                <w:tag w:val="Activities:"/>
                <w:id w:val="-2061776476"/>
                <w:placeholder>
                  <w:docPart w:val="1CF9A70E53954BC098A700FB14BA9E41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145BAF">
                  <w:rPr>
                    <w:sz w:val="36"/>
                    <w:szCs w:val="36"/>
                  </w:rPr>
                  <w:t>Activities</w:t>
                </w:r>
              </w:sdtContent>
            </w:sdt>
          </w:p>
        </w:tc>
      </w:tr>
    </w:tbl>
    <w:p w14:paraId="4DE30A7C" w14:textId="77777777" w:rsidR="00855DE7" w:rsidRPr="00145BAF" w:rsidRDefault="0043290C" w:rsidP="00E840AA">
      <w:pPr>
        <w:pStyle w:val="ListParagraph"/>
        <w:numPr>
          <w:ilvl w:val="0"/>
          <w:numId w:val="19"/>
        </w:numPr>
        <w:jc w:val="both"/>
      </w:pPr>
      <w:r w:rsidRPr="00145BAF">
        <w:t xml:space="preserve">I </w:t>
      </w:r>
      <w:r w:rsidR="00977D66" w:rsidRPr="00145BAF">
        <w:t xml:space="preserve">am an avid reader and </w:t>
      </w:r>
      <w:r w:rsidR="00C14C44" w:rsidRPr="00145BAF">
        <w:t xml:space="preserve">a </w:t>
      </w:r>
      <w:r w:rsidR="00700062" w:rsidRPr="00145BAF">
        <w:t>chess</w:t>
      </w:r>
      <w:r w:rsidR="00C14C44" w:rsidRPr="00145BAF">
        <w:t xml:space="preserve"> enthusiast</w:t>
      </w:r>
      <w:r w:rsidR="00705C3D" w:rsidRPr="00145BAF">
        <w:t>.</w:t>
      </w:r>
    </w:p>
    <w:p w14:paraId="5EF99EF3" w14:textId="61BA79B9" w:rsidR="00855DE7" w:rsidRPr="00145BAF" w:rsidRDefault="00317424" w:rsidP="00E840AA">
      <w:pPr>
        <w:pStyle w:val="ListParagraph"/>
        <w:numPr>
          <w:ilvl w:val="0"/>
          <w:numId w:val="19"/>
        </w:numPr>
        <w:jc w:val="both"/>
      </w:pPr>
      <w:r w:rsidRPr="00145BAF">
        <w:t>W</w:t>
      </w:r>
      <w:r w:rsidR="00EC740D" w:rsidRPr="00145BAF">
        <w:t>orked as</w:t>
      </w:r>
      <w:r w:rsidR="003741CC" w:rsidRPr="00145BAF">
        <w:t xml:space="preserve"> a volunteer for an NGO called Bhumi, where I </w:t>
      </w:r>
      <w:r w:rsidR="00F55237" w:rsidRPr="00145BAF">
        <w:t>taught</w:t>
      </w:r>
      <w:r w:rsidR="00E071C5" w:rsidRPr="00145BAF">
        <w:t xml:space="preserve"> computer science to</w:t>
      </w:r>
      <w:r w:rsidR="003741CC" w:rsidRPr="00145BAF">
        <w:t xml:space="preserve"> young underprivileged children on weekends.</w:t>
      </w:r>
      <w:r w:rsidR="005A37D4" w:rsidRPr="00145BAF">
        <w:t xml:space="preserve"> </w:t>
      </w:r>
    </w:p>
    <w:p w14:paraId="7599EEEB" w14:textId="2953BAFA" w:rsidR="007A0F44" w:rsidRPr="00145BAF" w:rsidRDefault="005A37D4" w:rsidP="00E840AA">
      <w:pPr>
        <w:pStyle w:val="ListParagraph"/>
        <w:numPr>
          <w:ilvl w:val="0"/>
          <w:numId w:val="19"/>
        </w:numPr>
        <w:jc w:val="both"/>
      </w:pPr>
      <w:r w:rsidRPr="00145BAF">
        <w:t xml:space="preserve">Besides these I am also an Oracle Certified Java Programmer and </w:t>
      </w:r>
      <w:r w:rsidR="00705C3D" w:rsidRPr="00145BAF">
        <w:t xml:space="preserve">an </w:t>
      </w:r>
      <w:r w:rsidR="006C4268" w:rsidRPr="00145BAF">
        <w:t>autodidact.</w:t>
      </w:r>
      <w:r w:rsidR="007671EE" w:rsidRPr="00145BAF">
        <w:t xml:space="preserve"> </w:t>
      </w:r>
    </w:p>
    <w:p w14:paraId="0C38D57A" w14:textId="45E222D0" w:rsidR="00855DE7" w:rsidRPr="00145BAF" w:rsidRDefault="00855DE7" w:rsidP="00E840AA">
      <w:pPr>
        <w:pStyle w:val="ListParagraph"/>
        <w:numPr>
          <w:ilvl w:val="0"/>
          <w:numId w:val="19"/>
        </w:numPr>
        <w:jc w:val="both"/>
      </w:pPr>
      <w:r w:rsidRPr="00145BAF">
        <w:t>I am fluent in English, Bengali and Hindi.</w:t>
      </w:r>
    </w:p>
    <w:p w14:paraId="1B1B408B" w14:textId="5736A32A" w:rsidR="005D58A6" w:rsidRDefault="005D58A6" w:rsidP="00316CE4">
      <w:pPr>
        <w:rPr>
          <w:sz w:val="21"/>
          <w:szCs w:val="21"/>
        </w:rPr>
      </w:pPr>
    </w:p>
    <w:p w14:paraId="661E72CC" w14:textId="659F86D9" w:rsidR="005D58A6" w:rsidRPr="00405A55" w:rsidRDefault="005D58A6" w:rsidP="00316CE4">
      <w:pPr>
        <w:rPr>
          <w:sz w:val="21"/>
          <w:szCs w:val="21"/>
        </w:rPr>
      </w:pPr>
    </w:p>
    <w:sectPr w:rsidR="005D58A6" w:rsidRPr="00405A55" w:rsidSect="00FE18B2">
      <w:footerReference w:type="default" r:id="rId13"/>
      <w:headerReference w:type="first" r:id="rId1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64887" w14:textId="77777777" w:rsidR="003A0588" w:rsidRDefault="003A0588" w:rsidP="00F534FB">
      <w:pPr>
        <w:spacing w:after="0"/>
      </w:pPr>
      <w:r>
        <w:separator/>
      </w:r>
    </w:p>
  </w:endnote>
  <w:endnote w:type="continuationSeparator" w:id="0">
    <w:p w14:paraId="14099AC2" w14:textId="77777777" w:rsidR="003A0588" w:rsidRDefault="003A058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5EC97" w14:textId="1FC0681D" w:rsidR="00056FE7" w:rsidRDefault="00056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FF0B0" w14:textId="77777777" w:rsidR="003A0588" w:rsidRDefault="003A0588" w:rsidP="00F534FB">
      <w:pPr>
        <w:spacing w:after="0"/>
      </w:pPr>
      <w:r>
        <w:separator/>
      </w:r>
    </w:p>
  </w:footnote>
  <w:footnote w:type="continuationSeparator" w:id="0">
    <w:p w14:paraId="0F9A3099" w14:textId="77777777" w:rsidR="003A0588" w:rsidRDefault="003A058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C3FC2" w14:textId="77777777" w:rsidR="005324B1" w:rsidRDefault="005324B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A080F12" wp14:editId="5237128F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5E5C6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F404E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946C4"/>
    <w:multiLevelType w:val="hybridMultilevel"/>
    <w:tmpl w:val="2B5E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5636E"/>
    <w:multiLevelType w:val="hybridMultilevel"/>
    <w:tmpl w:val="7BFE5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1051E"/>
    <w:multiLevelType w:val="hybridMultilevel"/>
    <w:tmpl w:val="1280F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D4E7A"/>
    <w:multiLevelType w:val="hybridMultilevel"/>
    <w:tmpl w:val="E7A2D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  <w:num w:numId="17">
    <w:abstractNumId w:val="17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D98"/>
    <w:rsid w:val="00002750"/>
    <w:rsid w:val="00004D4E"/>
    <w:rsid w:val="00011895"/>
    <w:rsid w:val="00013818"/>
    <w:rsid w:val="0001691D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20B1"/>
    <w:rsid w:val="000867E5"/>
    <w:rsid w:val="00090174"/>
    <w:rsid w:val="00092692"/>
    <w:rsid w:val="00096203"/>
    <w:rsid w:val="000A0229"/>
    <w:rsid w:val="000B28E5"/>
    <w:rsid w:val="000E24AC"/>
    <w:rsid w:val="000E4A73"/>
    <w:rsid w:val="000F3117"/>
    <w:rsid w:val="000F7067"/>
    <w:rsid w:val="000F79EA"/>
    <w:rsid w:val="00134F92"/>
    <w:rsid w:val="00137DC1"/>
    <w:rsid w:val="00143224"/>
    <w:rsid w:val="00145B33"/>
    <w:rsid w:val="00145BAF"/>
    <w:rsid w:val="001468F3"/>
    <w:rsid w:val="00152C3A"/>
    <w:rsid w:val="001539C4"/>
    <w:rsid w:val="00162BEE"/>
    <w:rsid w:val="00171E1B"/>
    <w:rsid w:val="0018255B"/>
    <w:rsid w:val="00182F07"/>
    <w:rsid w:val="001858BD"/>
    <w:rsid w:val="00192573"/>
    <w:rsid w:val="00194A3D"/>
    <w:rsid w:val="00197261"/>
    <w:rsid w:val="001A2A99"/>
    <w:rsid w:val="001A44B6"/>
    <w:rsid w:val="001A48DB"/>
    <w:rsid w:val="001A6641"/>
    <w:rsid w:val="001B0811"/>
    <w:rsid w:val="001B1639"/>
    <w:rsid w:val="001B3B5F"/>
    <w:rsid w:val="001B720C"/>
    <w:rsid w:val="001C0DEE"/>
    <w:rsid w:val="001C3957"/>
    <w:rsid w:val="001C46E5"/>
    <w:rsid w:val="001D6C9A"/>
    <w:rsid w:val="001E08A4"/>
    <w:rsid w:val="0020162B"/>
    <w:rsid w:val="0020735F"/>
    <w:rsid w:val="002110DA"/>
    <w:rsid w:val="002146F8"/>
    <w:rsid w:val="00215593"/>
    <w:rsid w:val="00217917"/>
    <w:rsid w:val="0022363D"/>
    <w:rsid w:val="00230A30"/>
    <w:rsid w:val="002372E8"/>
    <w:rsid w:val="0023768B"/>
    <w:rsid w:val="00240E1A"/>
    <w:rsid w:val="0025163F"/>
    <w:rsid w:val="00252C6D"/>
    <w:rsid w:val="00254330"/>
    <w:rsid w:val="00260F01"/>
    <w:rsid w:val="00275C94"/>
    <w:rsid w:val="00277638"/>
    <w:rsid w:val="0028164F"/>
    <w:rsid w:val="002823BE"/>
    <w:rsid w:val="00295055"/>
    <w:rsid w:val="002951D9"/>
    <w:rsid w:val="00296B25"/>
    <w:rsid w:val="00297ED0"/>
    <w:rsid w:val="002A4EDA"/>
    <w:rsid w:val="002B01E3"/>
    <w:rsid w:val="002B3FC8"/>
    <w:rsid w:val="002C1F03"/>
    <w:rsid w:val="002F10E7"/>
    <w:rsid w:val="002F1F71"/>
    <w:rsid w:val="002F69E4"/>
    <w:rsid w:val="00300A98"/>
    <w:rsid w:val="0030724A"/>
    <w:rsid w:val="00316CE4"/>
    <w:rsid w:val="003170B4"/>
    <w:rsid w:val="00317424"/>
    <w:rsid w:val="00320EC0"/>
    <w:rsid w:val="00323C3F"/>
    <w:rsid w:val="003279A4"/>
    <w:rsid w:val="00335122"/>
    <w:rsid w:val="00337114"/>
    <w:rsid w:val="0035004C"/>
    <w:rsid w:val="0035062C"/>
    <w:rsid w:val="003571C8"/>
    <w:rsid w:val="00373EE5"/>
    <w:rsid w:val="003741CC"/>
    <w:rsid w:val="00382955"/>
    <w:rsid w:val="00383057"/>
    <w:rsid w:val="0039703C"/>
    <w:rsid w:val="003974BB"/>
    <w:rsid w:val="003A0588"/>
    <w:rsid w:val="003A091E"/>
    <w:rsid w:val="003A4080"/>
    <w:rsid w:val="003D19C0"/>
    <w:rsid w:val="003E5D64"/>
    <w:rsid w:val="003F2F56"/>
    <w:rsid w:val="003F4B8C"/>
    <w:rsid w:val="00401ECF"/>
    <w:rsid w:val="00403149"/>
    <w:rsid w:val="004037EF"/>
    <w:rsid w:val="00405A55"/>
    <w:rsid w:val="00405BAD"/>
    <w:rsid w:val="004113D8"/>
    <w:rsid w:val="00413EA1"/>
    <w:rsid w:val="00416463"/>
    <w:rsid w:val="00423827"/>
    <w:rsid w:val="0043290C"/>
    <w:rsid w:val="00436CFD"/>
    <w:rsid w:val="00437B8B"/>
    <w:rsid w:val="00445861"/>
    <w:rsid w:val="004467A3"/>
    <w:rsid w:val="00454EBD"/>
    <w:rsid w:val="004567E7"/>
    <w:rsid w:val="00462A29"/>
    <w:rsid w:val="00465113"/>
    <w:rsid w:val="00467F3F"/>
    <w:rsid w:val="004727C2"/>
    <w:rsid w:val="00476144"/>
    <w:rsid w:val="00476CBF"/>
    <w:rsid w:val="004915EA"/>
    <w:rsid w:val="004A4493"/>
    <w:rsid w:val="004B22C9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374C"/>
    <w:rsid w:val="004F397C"/>
    <w:rsid w:val="005106C0"/>
    <w:rsid w:val="0052132E"/>
    <w:rsid w:val="005247B7"/>
    <w:rsid w:val="00530540"/>
    <w:rsid w:val="005324B1"/>
    <w:rsid w:val="00532D80"/>
    <w:rsid w:val="005372FA"/>
    <w:rsid w:val="00556008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32AF"/>
    <w:rsid w:val="0059085F"/>
    <w:rsid w:val="00593BDB"/>
    <w:rsid w:val="005953CD"/>
    <w:rsid w:val="005A1ACC"/>
    <w:rsid w:val="005A37D4"/>
    <w:rsid w:val="005A459B"/>
    <w:rsid w:val="005A74EC"/>
    <w:rsid w:val="005B3D67"/>
    <w:rsid w:val="005B437C"/>
    <w:rsid w:val="005D0108"/>
    <w:rsid w:val="005D58A6"/>
    <w:rsid w:val="005E088C"/>
    <w:rsid w:val="005E6E43"/>
    <w:rsid w:val="005E7521"/>
    <w:rsid w:val="005F0FB8"/>
    <w:rsid w:val="005F4455"/>
    <w:rsid w:val="00604F0D"/>
    <w:rsid w:val="00605817"/>
    <w:rsid w:val="006104FF"/>
    <w:rsid w:val="00614B7C"/>
    <w:rsid w:val="0062239B"/>
    <w:rsid w:val="00625B8A"/>
    <w:rsid w:val="00633DE9"/>
    <w:rsid w:val="006342BD"/>
    <w:rsid w:val="006354AA"/>
    <w:rsid w:val="00644D4E"/>
    <w:rsid w:val="00646D01"/>
    <w:rsid w:val="00663536"/>
    <w:rsid w:val="006648D4"/>
    <w:rsid w:val="00673F18"/>
    <w:rsid w:val="006755ED"/>
    <w:rsid w:val="00676CEB"/>
    <w:rsid w:val="00683A86"/>
    <w:rsid w:val="0069300B"/>
    <w:rsid w:val="006A2E85"/>
    <w:rsid w:val="006A4C72"/>
    <w:rsid w:val="006C3235"/>
    <w:rsid w:val="006C4268"/>
    <w:rsid w:val="006C5EB1"/>
    <w:rsid w:val="006D65F8"/>
    <w:rsid w:val="006F4D23"/>
    <w:rsid w:val="00700062"/>
    <w:rsid w:val="00705C3D"/>
    <w:rsid w:val="007175B9"/>
    <w:rsid w:val="007215A9"/>
    <w:rsid w:val="00721D79"/>
    <w:rsid w:val="007230F3"/>
    <w:rsid w:val="007253E8"/>
    <w:rsid w:val="00725C8A"/>
    <w:rsid w:val="00735140"/>
    <w:rsid w:val="0073645E"/>
    <w:rsid w:val="007366E5"/>
    <w:rsid w:val="00745196"/>
    <w:rsid w:val="00755346"/>
    <w:rsid w:val="007671EE"/>
    <w:rsid w:val="00767D2B"/>
    <w:rsid w:val="00776E3A"/>
    <w:rsid w:val="007850D1"/>
    <w:rsid w:val="007857C8"/>
    <w:rsid w:val="00785FEB"/>
    <w:rsid w:val="00785FF6"/>
    <w:rsid w:val="00787E9F"/>
    <w:rsid w:val="00790E98"/>
    <w:rsid w:val="007A0F44"/>
    <w:rsid w:val="007A729F"/>
    <w:rsid w:val="007B3F4F"/>
    <w:rsid w:val="007B6626"/>
    <w:rsid w:val="007C0E0E"/>
    <w:rsid w:val="007C153D"/>
    <w:rsid w:val="007C3339"/>
    <w:rsid w:val="007C333C"/>
    <w:rsid w:val="007C34A8"/>
    <w:rsid w:val="007D189B"/>
    <w:rsid w:val="007E7052"/>
    <w:rsid w:val="007F71A4"/>
    <w:rsid w:val="008030EE"/>
    <w:rsid w:val="00812148"/>
    <w:rsid w:val="00814B43"/>
    <w:rsid w:val="00814FA5"/>
    <w:rsid w:val="008201ED"/>
    <w:rsid w:val="0083016A"/>
    <w:rsid w:val="00832BE8"/>
    <w:rsid w:val="00837F3E"/>
    <w:rsid w:val="008451AA"/>
    <w:rsid w:val="00846AAE"/>
    <w:rsid w:val="00846D98"/>
    <w:rsid w:val="00855DE7"/>
    <w:rsid w:val="00867081"/>
    <w:rsid w:val="00892082"/>
    <w:rsid w:val="008978E8"/>
    <w:rsid w:val="008A02C4"/>
    <w:rsid w:val="008A20C2"/>
    <w:rsid w:val="008A37C6"/>
    <w:rsid w:val="008A49A0"/>
    <w:rsid w:val="008A6538"/>
    <w:rsid w:val="008D4FC8"/>
    <w:rsid w:val="008D5A80"/>
    <w:rsid w:val="008E5483"/>
    <w:rsid w:val="008F4532"/>
    <w:rsid w:val="00906FE5"/>
    <w:rsid w:val="00915CEE"/>
    <w:rsid w:val="00923EAC"/>
    <w:rsid w:val="00933CCA"/>
    <w:rsid w:val="0093795C"/>
    <w:rsid w:val="009404F0"/>
    <w:rsid w:val="009411E8"/>
    <w:rsid w:val="00943F0C"/>
    <w:rsid w:val="00952C89"/>
    <w:rsid w:val="009540F4"/>
    <w:rsid w:val="00956B75"/>
    <w:rsid w:val="00977D66"/>
    <w:rsid w:val="009844D5"/>
    <w:rsid w:val="009918BB"/>
    <w:rsid w:val="009931F7"/>
    <w:rsid w:val="00994768"/>
    <w:rsid w:val="00994E4D"/>
    <w:rsid w:val="00997E04"/>
    <w:rsid w:val="009A3F4C"/>
    <w:rsid w:val="009A723A"/>
    <w:rsid w:val="009B2B32"/>
    <w:rsid w:val="009B4952"/>
    <w:rsid w:val="009C63EE"/>
    <w:rsid w:val="009D0878"/>
    <w:rsid w:val="009D449D"/>
    <w:rsid w:val="009E62E6"/>
    <w:rsid w:val="009E65EC"/>
    <w:rsid w:val="009E6C16"/>
    <w:rsid w:val="009F2058"/>
    <w:rsid w:val="009F391D"/>
    <w:rsid w:val="00A1144C"/>
    <w:rsid w:val="00A1329C"/>
    <w:rsid w:val="00A17229"/>
    <w:rsid w:val="00A201FF"/>
    <w:rsid w:val="00A25023"/>
    <w:rsid w:val="00A2760D"/>
    <w:rsid w:val="00A42CE4"/>
    <w:rsid w:val="00A4611D"/>
    <w:rsid w:val="00A56B81"/>
    <w:rsid w:val="00A6194B"/>
    <w:rsid w:val="00A62E9E"/>
    <w:rsid w:val="00A6314E"/>
    <w:rsid w:val="00A70204"/>
    <w:rsid w:val="00A75CA3"/>
    <w:rsid w:val="00A77B4D"/>
    <w:rsid w:val="00A8052D"/>
    <w:rsid w:val="00A9077F"/>
    <w:rsid w:val="00AA04BD"/>
    <w:rsid w:val="00AA276C"/>
    <w:rsid w:val="00AB5BAE"/>
    <w:rsid w:val="00AB673E"/>
    <w:rsid w:val="00AB7B81"/>
    <w:rsid w:val="00AC0ACF"/>
    <w:rsid w:val="00AC7C34"/>
    <w:rsid w:val="00AD121E"/>
    <w:rsid w:val="00AD518A"/>
    <w:rsid w:val="00AD6216"/>
    <w:rsid w:val="00AE2F61"/>
    <w:rsid w:val="00AE313B"/>
    <w:rsid w:val="00AE7650"/>
    <w:rsid w:val="00AF26C0"/>
    <w:rsid w:val="00B01EAD"/>
    <w:rsid w:val="00B06327"/>
    <w:rsid w:val="00B112B1"/>
    <w:rsid w:val="00B1221A"/>
    <w:rsid w:val="00B15E7E"/>
    <w:rsid w:val="00B204FE"/>
    <w:rsid w:val="00B22FD1"/>
    <w:rsid w:val="00B25746"/>
    <w:rsid w:val="00B27FE8"/>
    <w:rsid w:val="00B44E4F"/>
    <w:rsid w:val="00B4566B"/>
    <w:rsid w:val="00B47E1E"/>
    <w:rsid w:val="00B54661"/>
    <w:rsid w:val="00B547A3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2798"/>
    <w:rsid w:val="00BF6D4A"/>
    <w:rsid w:val="00C0155C"/>
    <w:rsid w:val="00C12BDE"/>
    <w:rsid w:val="00C14C44"/>
    <w:rsid w:val="00C14D93"/>
    <w:rsid w:val="00C319B0"/>
    <w:rsid w:val="00C3233C"/>
    <w:rsid w:val="00C333EB"/>
    <w:rsid w:val="00C3763A"/>
    <w:rsid w:val="00C47E99"/>
    <w:rsid w:val="00C5750F"/>
    <w:rsid w:val="00C60281"/>
    <w:rsid w:val="00C71BF9"/>
    <w:rsid w:val="00C779DA"/>
    <w:rsid w:val="00C814F7"/>
    <w:rsid w:val="00C81C04"/>
    <w:rsid w:val="00C90543"/>
    <w:rsid w:val="00C91B4B"/>
    <w:rsid w:val="00C93DE1"/>
    <w:rsid w:val="00CA1ED0"/>
    <w:rsid w:val="00CA2E0A"/>
    <w:rsid w:val="00CB3192"/>
    <w:rsid w:val="00CC1E5C"/>
    <w:rsid w:val="00CD0186"/>
    <w:rsid w:val="00CD1043"/>
    <w:rsid w:val="00CE2C76"/>
    <w:rsid w:val="00CE2EDB"/>
    <w:rsid w:val="00D01001"/>
    <w:rsid w:val="00D046EF"/>
    <w:rsid w:val="00D10BD0"/>
    <w:rsid w:val="00D15828"/>
    <w:rsid w:val="00D22E33"/>
    <w:rsid w:val="00D35BBD"/>
    <w:rsid w:val="00D37FAD"/>
    <w:rsid w:val="00D44AA2"/>
    <w:rsid w:val="00D5184A"/>
    <w:rsid w:val="00D5627D"/>
    <w:rsid w:val="00D65D27"/>
    <w:rsid w:val="00D6600D"/>
    <w:rsid w:val="00D70757"/>
    <w:rsid w:val="00D728D5"/>
    <w:rsid w:val="00D73C98"/>
    <w:rsid w:val="00D77483"/>
    <w:rsid w:val="00D7797C"/>
    <w:rsid w:val="00D83EA1"/>
    <w:rsid w:val="00D85CA4"/>
    <w:rsid w:val="00DA1C5F"/>
    <w:rsid w:val="00DA2692"/>
    <w:rsid w:val="00DA5D0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1C5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840AA"/>
    <w:rsid w:val="00E85816"/>
    <w:rsid w:val="00E9060B"/>
    <w:rsid w:val="00E97BD9"/>
    <w:rsid w:val="00EB70EB"/>
    <w:rsid w:val="00EC12B6"/>
    <w:rsid w:val="00EC1B26"/>
    <w:rsid w:val="00EC2676"/>
    <w:rsid w:val="00EC740D"/>
    <w:rsid w:val="00EE0848"/>
    <w:rsid w:val="00EE3C10"/>
    <w:rsid w:val="00EE62E3"/>
    <w:rsid w:val="00F03B1E"/>
    <w:rsid w:val="00F03F2C"/>
    <w:rsid w:val="00F11E88"/>
    <w:rsid w:val="00F1202D"/>
    <w:rsid w:val="00F16F3D"/>
    <w:rsid w:val="00F217AB"/>
    <w:rsid w:val="00F35A06"/>
    <w:rsid w:val="00F42E25"/>
    <w:rsid w:val="00F435D3"/>
    <w:rsid w:val="00F46425"/>
    <w:rsid w:val="00F5078D"/>
    <w:rsid w:val="00F534FB"/>
    <w:rsid w:val="00F55237"/>
    <w:rsid w:val="00F56FFE"/>
    <w:rsid w:val="00F904FC"/>
    <w:rsid w:val="00F935BF"/>
    <w:rsid w:val="00F938DD"/>
    <w:rsid w:val="00F94EB5"/>
    <w:rsid w:val="00FA4359"/>
    <w:rsid w:val="00FA4C84"/>
    <w:rsid w:val="00FB0F18"/>
    <w:rsid w:val="00FD0850"/>
    <w:rsid w:val="00FE18B2"/>
    <w:rsid w:val="00FE7443"/>
    <w:rsid w:val="00F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A59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44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tyush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8A4EF7ADA8496D96E50B9A74227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783EB-B93D-44C2-90E2-AEF1E47ED0AF}"/>
      </w:docPartPr>
      <w:docPartBody>
        <w:p w:rsidR="00A50D57" w:rsidRDefault="001C0263">
          <w:pPr>
            <w:pStyle w:val="068A4EF7ADA8496D96E50B9A74227F5D"/>
          </w:pPr>
          <w:r w:rsidRPr="009D0878">
            <w:t>Phone</w:t>
          </w:r>
        </w:p>
      </w:docPartBody>
    </w:docPart>
    <w:docPart>
      <w:docPartPr>
        <w:name w:val="4C012C54B4FF474B846CDC2068F5F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4BEFA-96BA-4498-87D8-926DD5D3B542}"/>
      </w:docPartPr>
      <w:docPartBody>
        <w:p w:rsidR="00A50D57" w:rsidRDefault="001C0263">
          <w:pPr>
            <w:pStyle w:val="4C012C54B4FF474B846CDC2068F5F88D"/>
          </w:pPr>
          <w:r w:rsidRPr="009D0878">
            <w:t>Email</w:t>
          </w:r>
        </w:p>
      </w:docPartBody>
    </w:docPart>
    <w:docPart>
      <w:docPartPr>
        <w:name w:val="DC82467C0F794D5495FE03A57E350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AD5B2-BF09-43B4-B051-302522807970}"/>
      </w:docPartPr>
      <w:docPartBody>
        <w:p w:rsidR="00A50D57" w:rsidRDefault="001C0263">
          <w:pPr>
            <w:pStyle w:val="DC82467C0F794D5495FE03A57E350360"/>
          </w:pPr>
          <w:r w:rsidRPr="009D0878">
            <w:t>LinkedIn Profile</w:t>
          </w:r>
        </w:p>
      </w:docPartBody>
    </w:docPart>
    <w:docPart>
      <w:docPartPr>
        <w:name w:val="F3565F58A9EA47C9B0E10A72B6323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A3FC9-01FF-4F9A-AD00-2B1956740E1F}"/>
      </w:docPartPr>
      <w:docPartBody>
        <w:p w:rsidR="00A50D57" w:rsidRDefault="001C0263">
          <w:pPr>
            <w:pStyle w:val="F3565F58A9EA47C9B0E10A72B632381D"/>
          </w:pPr>
          <w:r w:rsidRPr="00D85CA4">
            <w:t>Objective</w:t>
          </w:r>
        </w:p>
      </w:docPartBody>
    </w:docPart>
    <w:docPart>
      <w:docPartPr>
        <w:name w:val="01AF35131DD0484AAF03074F24BE4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49730-A87E-4386-9462-749D39DF5724}"/>
      </w:docPartPr>
      <w:docPartBody>
        <w:p w:rsidR="00A50D57" w:rsidRDefault="001C0263">
          <w:pPr>
            <w:pStyle w:val="01AF35131DD0484AAF03074F24BE420B"/>
          </w:pPr>
          <w:r w:rsidRPr="00565B06">
            <w:t>Experience</w:t>
          </w:r>
        </w:p>
      </w:docPartBody>
    </w:docPart>
    <w:docPart>
      <w:docPartPr>
        <w:name w:val="DEC37BC169A545239B0DE324622CA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80C3A-FAA9-48FF-B2D7-AB95BF803F26}"/>
      </w:docPartPr>
      <w:docPartBody>
        <w:p w:rsidR="00A50D57" w:rsidRDefault="001C0263">
          <w:pPr>
            <w:pStyle w:val="DEC37BC169A545239B0DE324622CAF99"/>
          </w:pPr>
          <w:r w:rsidRPr="00565B06">
            <w:t>Skills</w:t>
          </w:r>
        </w:p>
      </w:docPartBody>
    </w:docPart>
    <w:docPart>
      <w:docPartPr>
        <w:name w:val="1CF9A70E53954BC098A700FB14BA9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11025-5EF6-43F6-A4F1-625C01D03396}"/>
      </w:docPartPr>
      <w:docPartBody>
        <w:p w:rsidR="00A50D57" w:rsidRDefault="001C0263">
          <w:pPr>
            <w:pStyle w:val="1CF9A70E53954BC098A700FB14BA9E41"/>
          </w:pPr>
          <w:r w:rsidRPr="00565B06">
            <w:t>Activities</w:t>
          </w:r>
        </w:p>
      </w:docPartBody>
    </w:docPart>
    <w:docPart>
      <w:docPartPr>
        <w:name w:val="F1DDA6BBF05E664A862EA7E7FB0CC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6D532-9A59-5742-80D3-A9850ECC9DEB}"/>
      </w:docPartPr>
      <w:docPartBody>
        <w:p w:rsidR="00365271" w:rsidRDefault="008F6B6F" w:rsidP="008F6B6F">
          <w:pPr>
            <w:pStyle w:val="F1DDA6BBF05E664A862EA7E7FB0CC132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97A"/>
    <w:rsid w:val="001C0263"/>
    <w:rsid w:val="001F4BE7"/>
    <w:rsid w:val="00274691"/>
    <w:rsid w:val="00365271"/>
    <w:rsid w:val="003E0BE4"/>
    <w:rsid w:val="0049128A"/>
    <w:rsid w:val="004B7421"/>
    <w:rsid w:val="006B29FC"/>
    <w:rsid w:val="008F6B6F"/>
    <w:rsid w:val="00927236"/>
    <w:rsid w:val="00940CF4"/>
    <w:rsid w:val="009822C5"/>
    <w:rsid w:val="009A4A0C"/>
    <w:rsid w:val="00A50D57"/>
    <w:rsid w:val="00A52C72"/>
    <w:rsid w:val="00D1697A"/>
    <w:rsid w:val="00D63185"/>
    <w:rsid w:val="00DC3F1B"/>
    <w:rsid w:val="00F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8A4EF7ADA8496D96E50B9A74227F5D">
    <w:name w:val="068A4EF7ADA8496D96E50B9A74227F5D"/>
  </w:style>
  <w:style w:type="paragraph" w:customStyle="1" w:styleId="4C012C54B4FF474B846CDC2068F5F88D">
    <w:name w:val="4C012C54B4FF474B846CDC2068F5F88D"/>
  </w:style>
  <w:style w:type="paragraph" w:customStyle="1" w:styleId="DC82467C0F794D5495FE03A57E350360">
    <w:name w:val="DC82467C0F794D5495FE03A57E350360"/>
  </w:style>
  <w:style w:type="paragraph" w:customStyle="1" w:styleId="F3565F58A9EA47C9B0E10A72B632381D">
    <w:name w:val="F3565F58A9EA47C9B0E10A72B632381D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1AF35131DD0484AAF03074F24BE420B">
    <w:name w:val="01AF35131DD0484AAF03074F24BE420B"/>
  </w:style>
  <w:style w:type="paragraph" w:customStyle="1" w:styleId="DEC37BC169A545239B0DE324622CAF99">
    <w:name w:val="DEC37BC169A545239B0DE324622CAF99"/>
  </w:style>
  <w:style w:type="paragraph" w:customStyle="1" w:styleId="1CF9A70E53954BC098A700FB14BA9E41">
    <w:name w:val="1CF9A70E53954BC098A700FB14BA9E41"/>
  </w:style>
  <w:style w:type="paragraph" w:customStyle="1" w:styleId="F1DDA6BBF05E664A862EA7E7FB0CC132">
    <w:name w:val="F1DDA6BBF05E664A862EA7E7FB0CC132"/>
    <w:rsid w:val="008F6B6F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Niva Park Ph-3 Flat-HIG-H3</CompanyAddress>
  <CompanyPhone>+44 7552246597</CompanyPhone>
  <CompanyFax/>
  <CompanyEmail>isourav13@gmail.com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24004A-7573-8E42-90EF-62E7C8929C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C:\Users\Pratyusha\AppData\Roaming\Microsoft\Templates\Student Resume (Modern design).dotx</Template>
  <TotalTime>0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linkedin.com/in/souravdas13</cp:keywords>
  <dc:description/>
  <cp:lastModifiedBy/>
  <cp:revision>1</cp:revision>
  <dcterms:created xsi:type="dcterms:W3CDTF">2021-07-18T16:35:00Z</dcterms:created>
  <dcterms:modified xsi:type="dcterms:W3CDTF">2021-07-18T16:35:00Z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